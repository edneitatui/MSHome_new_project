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959F" w14:textId="4ED150DF" w:rsidR="00C62F9C" w:rsidRDefault="003611CF" w:rsidP="00C62F9C">
      <w:pPr>
        <w:jc w:val="center"/>
        <w:rPr>
          <w:color w:val="FF0000"/>
          <w:sz w:val="48"/>
          <w:szCs w:val="48"/>
        </w:rPr>
      </w:pPr>
      <w:r w:rsidRPr="003611CF">
        <w:rPr>
          <w:color w:val="FF0000"/>
          <w:sz w:val="48"/>
          <w:szCs w:val="48"/>
          <w:highlight w:val="yellow"/>
        </w:rPr>
        <w:t>Projeto MSHome</w:t>
      </w:r>
      <w:r w:rsidR="00C62F9C">
        <w:rPr>
          <w:color w:val="FF0000"/>
          <w:sz w:val="48"/>
          <w:szCs w:val="48"/>
        </w:rPr>
        <w:t xml:space="preserve">   </w:t>
      </w:r>
    </w:p>
    <w:p w14:paraId="1DC10CA4" w14:textId="77777777" w:rsidR="00C62F9C" w:rsidRPr="00C62F9C" w:rsidRDefault="00C62F9C" w:rsidP="00C62F9C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Por que criar uma intranet?</w:t>
      </w:r>
    </w:p>
    <w:p w14:paraId="120EC0E1" w14:textId="77777777" w:rsidR="00C62F9C" w:rsidRPr="00C62F9C" w:rsidRDefault="00C62F9C" w:rsidP="00C62F9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>A ideia é auxiliar na gestão e na eficiência empresarial. Como vimos, uma das principais finalidades de se criar uma Intranet é facilitar a comunicação na organização e por isso os principais recursos utilizados são o e-mail corporativo e a troca de arquivos, tudo isso com segurança, fator importante para o negócio.</w:t>
      </w:r>
    </w:p>
    <w:p w14:paraId="4F185659" w14:textId="59E627B9" w:rsidR="00C62F9C" w:rsidRDefault="00C62F9C" w:rsidP="00C62F9C">
      <w:pPr>
        <w:rPr>
          <w:sz w:val="32"/>
          <w:szCs w:val="32"/>
        </w:rPr>
      </w:pPr>
    </w:p>
    <w:p w14:paraId="74069B04" w14:textId="77777777" w:rsidR="00C62F9C" w:rsidRPr="00C62F9C" w:rsidRDefault="00C62F9C" w:rsidP="00C62F9C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Qual a importância da intranet para as páginas?</w:t>
      </w:r>
    </w:p>
    <w:p w14:paraId="3C75EFB3" w14:textId="19A4656C" w:rsidR="00C62F9C" w:rsidRDefault="00C62F9C" w:rsidP="00C62F9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>As páginas, na medida do possível, devem se enquadrar na intranet, proporcionando uma experiência integrada</w:t>
      </w:r>
      <w:r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>, e o</w:t>
      </w:r>
      <w:r w:rsidRPr="00C62F9C"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>s leitores devem ser capazes de reagir e interagir com o conteúdo, seja através de comentários, comentários ou gostos de uma página Aliado a isso, é necessário escrever o conteúdo em um idioma acessível ao pessoal.</w:t>
      </w:r>
      <w:r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 xml:space="preserve"> </w:t>
      </w:r>
    </w:p>
    <w:p w14:paraId="1913C13F" w14:textId="77777777" w:rsidR="00C62F9C" w:rsidRDefault="00C62F9C" w:rsidP="00C62F9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</w:pPr>
    </w:p>
    <w:p w14:paraId="28F49155" w14:textId="77777777" w:rsidR="00C62F9C" w:rsidRPr="00C62F9C" w:rsidRDefault="00C62F9C" w:rsidP="00C62F9C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Quais são os principais recursos utilizados para criar uma intranet?</w:t>
      </w:r>
    </w:p>
    <w:p w14:paraId="49783AE0" w14:textId="77777777" w:rsidR="00C62F9C" w:rsidRPr="00C62F9C" w:rsidRDefault="00C62F9C" w:rsidP="00C62F9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>Como vimos, uma das principais finalidades de se criar uma Intranet é facilitar a comunicação na organização e por isso os principais recursos utilizados são o e-mail corporativo e a troca de arquivos, tudo isso com segurança, fator importante para o negócio. Diversos outros recursos estão disponíveis para os funcionários da empresa.</w:t>
      </w:r>
    </w:p>
    <w:p w14:paraId="53BD211C" w14:textId="77777777" w:rsidR="00C62F9C" w:rsidRPr="00C62F9C" w:rsidRDefault="00C62F9C" w:rsidP="00C62F9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</w:pPr>
    </w:p>
    <w:p w14:paraId="7BFEAFF0" w14:textId="77777777" w:rsidR="00C62F9C" w:rsidRPr="00C62F9C" w:rsidRDefault="00C62F9C" w:rsidP="00C62F9C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Por que a intranet é uma ferramenta de negócios?</w:t>
      </w:r>
    </w:p>
    <w:p w14:paraId="74B0922E" w14:textId="77777777" w:rsidR="00C62F9C" w:rsidRPr="00C62F9C" w:rsidRDefault="00C62F9C" w:rsidP="00C62F9C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</w:pPr>
      <w:r w:rsidRPr="00C62F9C">
        <w:rPr>
          <w:rFonts w:ascii="Roboto" w:eastAsia="Times New Roman" w:hAnsi="Roboto" w:cs="Times New Roman"/>
          <w:color w:val="444444"/>
          <w:sz w:val="24"/>
          <w:szCs w:val="24"/>
          <w:lang w:eastAsia="pt-BR"/>
        </w:rPr>
        <w:t>Sua intranet é uma ferramenta de negócios. Quanto mais as pessoas possam fazer através da sua intranet, maior será a atração. Se a intranet não é uma parte vital do cotidiano e que ajuda as pessoas a fazerem o trabalho, então ela está falhando.</w:t>
      </w:r>
    </w:p>
    <w:p w14:paraId="6D8ED605" w14:textId="34E4E2A0" w:rsidR="00C62F9C" w:rsidRDefault="00C62F9C" w:rsidP="00C62F9C">
      <w:pPr>
        <w:rPr>
          <w:sz w:val="32"/>
          <w:szCs w:val="32"/>
        </w:rPr>
      </w:pPr>
    </w:p>
    <w:p w14:paraId="4BD6EDF7" w14:textId="3C172263" w:rsidR="00C62F9C" w:rsidRDefault="00C62F9C" w:rsidP="00C62F9C">
      <w:pPr>
        <w:rPr>
          <w:sz w:val="32"/>
          <w:szCs w:val="32"/>
        </w:rPr>
      </w:pPr>
      <w:r>
        <w:rPr>
          <w:sz w:val="32"/>
          <w:szCs w:val="32"/>
        </w:rPr>
        <w:t xml:space="preserve">Antes de iniciar sua intranet, </w:t>
      </w:r>
      <w:r w:rsidRPr="00C62F9C">
        <w:rPr>
          <w:color w:val="FF0000"/>
          <w:sz w:val="32"/>
          <w:szCs w:val="32"/>
          <w:highlight w:val="yellow"/>
        </w:rPr>
        <w:t xml:space="preserve">considere instalar o </w:t>
      </w:r>
      <w:proofErr w:type="spellStart"/>
      <w:r w:rsidRPr="00C62F9C">
        <w:rPr>
          <w:color w:val="FF0000"/>
          <w:sz w:val="32"/>
          <w:szCs w:val="32"/>
          <w:highlight w:val="yellow"/>
        </w:rPr>
        <w:t>sharepoint</w:t>
      </w:r>
      <w:proofErr w:type="spellEnd"/>
      <w:r w:rsidRPr="00C62F9C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em seu servidor, e controlar de perto toda movimentação dos </w:t>
      </w:r>
      <w:proofErr w:type="spellStart"/>
      <w:r>
        <w:rPr>
          <w:sz w:val="32"/>
          <w:szCs w:val="32"/>
        </w:rPr>
        <w:t>docs</w:t>
      </w:r>
      <w:proofErr w:type="spellEnd"/>
      <w:r>
        <w:rPr>
          <w:sz w:val="32"/>
          <w:szCs w:val="32"/>
        </w:rPr>
        <w:t xml:space="preserve"> inseridos, e depois seguir para formatação do seu site na internet, adequado ao </w:t>
      </w:r>
      <w:proofErr w:type="spellStart"/>
      <w:r>
        <w:rPr>
          <w:sz w:val="32"/>
          <w:szCs w:val="32"/>
        </w:rPr>
        <w:t>sharepoint</w:t>
      </w:r>
      <w:proofErr w:type="spellEnd"/>
      <w:r>
        <w:rPr>
          <w:sz w:val="32"/>
          <w:szCs w:val="32"/>
        </w:rPr>
        <w:t xml:space="preserve">. </w:t>
      </w:r>
    </w:p>
    <w:p w14:paraId="5E8EF858" w14:textId="4FB1E98B" w:rsidR="00C62F9C" w:rsidRDefault="00C62F9C" w:rsidP="00C62F9C">
      <w:pPr>
        <w:rPr>
          <w:sz w:val="32"/>
          <w:szCs w:val="32"/>
        </w:rPr>
      </w:pPr>
      <w:r>
        <w:rPr>
          <w:sz w:val="32"/>
          <w:szCs w:val="32"/>
        </w:rPr>
        <w:t xml:space="preserve">Para ajudar na escolha e na forma de estruturar seu </w:t>
      </w:r>
      <w:proofErr w:type="spellStart"/>
      <w:r>
        <w:rPr>
          <w:sz w:val="32"/>
          <w:szCs w:val="32"/>
        </w:rPr>
        <w:t>sharepoint</w:t>
      </w:r>
      <w:proofErr w:type="spellEnd"/>
      <w:r>
        <w:rPr>
          <w:sz w:val="32"/>
          <w:szCs w:val="32"/>
        </w:rPr>
        <w:t xml:space="preserve">, assista este vídeo e sega os passos. </w:t>
      </w:r>
    </w:p>
    <w:p w14:paraId="775952E2" w14:textId="2C415ABA" w:rsidR="00C62F9C" w:rsidRDefault="001B6296" w:rsidP="00C62F9C">
      <w:hyperlink r:id="rId5" w:history="1">
        <w:r w:rsidR="00C62F9C">
          <w:rPr>
            <w:rStyle w:val="Hyperlink"/>
          </w:rPr>
          <w:t>Construa e lance um site do SharePoint Home: Dicas e truques da equipe de produtos - Microsoft Tech Community</w:t>
        </w:r>
      </w:hyperlink>
      <w:r w:rsidR="00C62F9C">
        <w:t xml:space="preserve"> </w:t>
      </w:r>
    </w:p>
    <w:p w14:paraId="62424AD0" w14:textId="43DFD8C0" w:rsidR="00C62F9C" w:rsidRDefault="00C62F9C" w:rsidP="00C62F9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Um site home é o topo da sua intranet - uma experiência de aterrissagem para toda a sua organização. Aprenda as melhores práticas para criar e lançar um site Home para sua organização usando os mais recentes e melhores recursos </w:t>
      </w:r>
      <w:proofErr w:type="spellStart"/>
      <w:r>
        <w:rPr>
          <w:rFonts w:ascii="Lato" w:hAnsi="Lato"/>
          <w:color w:val="333333"/>
          <w:shd w:val="clear" w:color="auto" w:fill="FFFFFF"/>
        </w:rPr>
        <w:t>microsoft</w:t>
      </w:r>
      <w:proofErr w:type="spellEnd"/>
      <w:r>
        <w:rPr>
          <w:rFonts w:ascii="Lato" w:hAnsi="Lato"/>
          <w:color w:val="333333"/>
          <w:shd w:val="clear" w:color="auto" w:fill="FFFFFF"/>
        </w:rPr>
        <w:t xml:space="preserve"> 365. Mostraremos como tornar seu site de Home acessível aos seus usuários de qualquer lugar do Office 365 e tornar o conteúdo lá relevante para todos.</w:t>
      </w:r>
      <w:r w:rsidR="00EC32DD">
        <w:rPr>
          <w:rFonts w:ascii="Lato" w:hAnsi="Lato"/>
          <w:color w:val="333333"/>
          <w:shd w:val="clear" w:color="auto" w:fill="FFFFFF"/>
        </w:rPr>
        <w:t xml:space="preserve"> </w:t>
      </w:r>
    </w:p>
    <w:p w14:paraId="7D8B2992" w14:textId="1C6BE599" w:rsidR="00EC32DD" w:rsidRDefault="001B6296" w:rsidP="00C62F9C">
      <w:hyperlink r:id="rId6" w:history="1">
        <w:r w:rsidR="00EC32DD">
          <w:rPr>
            <w:rStyle w:val="Hyperlink"/>
          </w:rPr>
          <w:t xml:space="preserve">Planejar os sites do Hub do SharePoint - SharePoint in Microsoft 365 | Microsoft </w:t>
        </w:r>
        <w:proofErr w:type="spellStart"/>
        <w:r w:rsidR="00EC32DD">
          <w:rPr>
            <w:rStyle w:val="Hyperlink"/>
          </w:rPr>
          <w:t>Docs</w:t>
        </w:r>
        <w:proofErr w:type="spellEnd"/>
      </w:hyperlink>
      <w:r w:rsidR="00EC32DD">
        <w:t xml:space="preserve"> </w:t>
      </w:r>
    </w:p>
    <w:p w14:paraId="7253D008" w14:textId="724DD898" w:rsidR="00EC32DD" w:rsidRDefault="00EC32DD" w:rsidP="00C62F9C"/>
    <w:p w14:paraId="2F7B3AED" w14:textId="25906BBE" w:rsidR="00EC32DD" w:rsidRDefault="00EC32DD" w:rsidP="00C62F9C"/>
    <w:p w14:paraId="3082231A" w14:textId="0B897670" w:rsidR="00EC32DD" w:rsidRDefault="00EC32DD" w:rsidP="00C62F9C"/>
    <w:p w14:paraId="33915FEF" w14:textId="6B1A24F8" w:rsidR="00EC32DD" w:rsidRDefault="00EC32DD" w:rsidP="00C62F9C"/>
    <w:p w14:paraId="6509336E" w14:textId="77777777" w:rsidR="00EC32DD" w:rsidRDefault="00EC32DD" w:rsidP="00C62F9C"/>
    <w:p w14:paraId="5E7D62AD" w14:textId="0B3F784B" w:rsidR="00EC32DD" w:rsidRDefault="00EC32DD" w:rsidP="00C62F9C"/>
    <w:p w14:paraId="1CF688E0" w14:textId="7DEC5823" w:rsidR="00EC32DD" w:rsidRDefault="00EC32DD" w:rsidP="00C62F9C">
      <w:pPr>
        <w:rPr>
          <w:sz w:val="36"/>
          <w:szCs w:val="36"/>
        </w:rPr>
      </w:pPr>
      <w:r w:rsidRPr="00EC32DD">
        <w:rPr>
          <w:sz w:val="36"/>
          <w:szCs w:val="36"/>
        </w:rPr>
        <w:t xml:space="preserve">Outra boa opção seria o </w:t>
      </w:r>
      <w:proofErr w:type="spellStart"/>
      <w:r w:rsidRPr="00EC32DD">
        <w:rPr>
          <w:sz w:val="36"/>
          <w:szCs w:val="36"/>
        </w:rPr>
        <w:t>WorkSpace</w:t>
      </w:r>
      <w:proofErr w:type="spellEnd"/>
      <w:r w:rsidRPr="00EC32DD">
        <w:rPr>
          <w:sz w:val="36"/>
          <w:szCs w:val="36"/>
        </w:rPr>
        <w:t xml:space="preserve"> do Google:</w:t>
      </w:r>
      <w:r>
        <w:rPr>
          <w:sz w:val="36"/>
          <w:szCs w:val="36"/>
        </w:rPr>
        <w:t xml:space="preserve"> </w:t>
      </w:r>
    </w:p>
    <w:p w14:paraId="7A4E1266" w14:textId="77777777" w:rsidR="00EC32DD" w:rsidRDefault="00EC32DD" w:rsidP="00EC32DD">
      <w:pPr>
        <w:pStyle w:val="Ttulo1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C50EF"/>
          <w:sz w:val="57"/>
          <w:szCs w:val="57"/>
        </w:rPr>
      </w:pPr>
      <w:r>
        <w:rPr>
          <w:rFonts w:ascii="Open Sans" w:hAnsi="Open Sans" w:cs="Open Sans"/>
          <w:color w:val="3C50EF"/>
          <w:sz w:val="57"/>
          <w:szCs w:val="57"/>
        </w:rPr>
        <w:t xml:space="preserve">Aprenda a criar uma intranet para a empresa com o Google </w:t>
      </w:r>
      <w:proofErr w:type="spellStart"/>
      <w:r>
        <w:rPr>
          <w:rFonts w:ascii="Open Sans" w:hAnsi="Open Sans" w:cs="Open Sans"/>
          <w:color w:val="3C50EF"/>
          <w:sz w:val="57"/>
          <w:szCs w:val="57"/>
        </w:rPr>
        <w:t>Workspace</w:t>
      </w:r>
      <w:proofErr w:type="spellEnd"/>
    </w:p>
    <w:p w14:paraId="2024DC7A" w14:textId="77777777" w:rsidR="00EC32DD" w:rsidRDefault="00EC32DD" w:rsidP="00EC32DD">
      <w:pPr>
        <w:pStyle w:val="NormalWeb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Existem muitas coisas que podem custar caro para uma empresa em expansão, mas poucas são tão danosas como a desorganização operacional e a comunicação interna precária. Esses problemas podem resultar em gastos operacionais e na queda de produção que, normalmente, não são detectadas até que impactem no seu orçamento.</w:t>
      </w:r>
    </w:p>
    <w:p w14:paraId="412AECE4" w14:textId="77777777" w:rsidR="00EC32DD" w:rsidRDefault="00EC32DD" w:rsidP="00EC32DD">
      <w:pPr>
        <w:pStyle w:val="NormalWeb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Iniciativas simples podem ajudar a resolver tudo isso. Uma ótima e barata maneira de solucionar isso é criar uma intranet.</w:t>
      </w:r>
    </w:p>
    <w:p w14:paraId="26CEC5FD" w14:textId="77777777" w:rsidR="00EC32DD" w:rsidRDefault="00EC32DD" w:rsidP="00EC32DD">
      <w:pPr>
        <w:pStyle w:val="NormalWeb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 xml:space="preserve">Quer saber como fazer isso de forma fácil e segura? Aprenda no nosso artigo de hoje usando o Google </w:t>
      </w:r>
      <w:proofErr w:type="spellStart"/>
      <w:r>
        <w:rPr>
          <w:rFonts w:ascii="Open Sans" w:hAnsi="Open Sans" w:cs="Open Sans"/>
          <w:color w:val="636466"/>
          <w:sz w:val="27"/>
          <w:szCs w:val="27"/>
        </w:rPr>
        <w:t>Workspace</w:t>
      </w:r>
      <w:proofErr w:type="spellEnd"/>
      <w:r>
        <w:rPr>
          <w:rFonts w:ascii="Open Sans" w:hAnsi="Open Sans" w:cs="Open Sans"/>
          <w:color w:val="636466"/>
          <w:sz w:val="27"/>
          <w:szCs w:val="27"/>
        </w:rPr>
        <w:t>!</w:t>
      </w:r>
    </w:p>
    <w:p w14:paraId="47339607" w14:textId="77777777" w:rsidR="00EC32DD" w:rsidRDefault="00EC32DD" w:rsidP="003611CF">
      <w:pPr>
        <w:pStyle w:val="Ttulo2"/>
        <w:shd w:val="clear" w:color="auto" w:fill="FFFFFF"/>
        <w:spacing w:after="0" w:line="690" w:lineRule="atLeast"/>
        <w:contextualSpacing/>
        <w:jc w:val="both"/>
        <w:rPr>
          <w:rFonts w:ascii="Open Sans" w:hAnsi="Open Sans" w:cs="Open Sans"/>
          <w:color w:val="3C50EF"/>
          <w:sz w:val="51"/>
          <w:szCs w:val="51"/>
        </w:rPr>
      </w:pPr>
    </w:p>
    <w:p w14:paraId="29EEC9F8" w14:textId="51BFD3F7" w:rsidR="003611CF" w:rsidRDefault="003611CF" w:rsidP="003611CF">
      <w:pPr>
        <w:pStyle w:val="Ttulo2"/>
        <w:shd w:val="clear" w:color="auto" w:fill="FFFFFF"/>
        <w:spacing w:after="0" w:line="690" w:lineRule="atLeast"/>
        <w:contextualSpacing/>
        <w:jc w:val="both"/>
        <w:rPr>
          <w:rFonts w:ascii="Open Sans" w:hAnsi="Open Sans" w:cs="Open Sans"/>
          <w:color w:val="3C50EF"/>
          <w:sz w:val="51"/>
          <w:szCs w:val="51"/>
        </w:rPr>
      </w:pPr>
      <w:r>
        <w:rPr>
          <w:rFonts w:ascii="Open Sans" w:hAnsi="Open Sans" w:cs="Open Sans"/>
          <w:color w:val="3C50EF"/>
          <w:sz w:val="51"/>
          <w:szCs w:val="51"/>
        </w:rPr>
        <w:t>O que é a intranet?</w:t>
      </w:r>
    </w:p>
    <w:p w14:paraId="48C7008A" w14:textId="41BF7352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contextualSpacing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Explicando em poucas palavras, criar uma intranet é fazer uma rede de comunicação interna, desenvolvida especificamente para uma empresa. Criá-la significa conectar todos os departamentos, como RH, produção, marketing, vendas, administração e todos os funcionários.</w:t>
      </w:r>
    </w:p>
    <w:p w14:paraId="156C98FC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contextualSpacing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Em termos de estrutura, criar uma intranet é executar um site em que seus funcionários trocam informações e otimizam a rotina de trabalho. A utilização de uma rede interna personalizada para a sua empresa é ilimitada, dependendo da criatividade de quem montar a infraestrutura e as demandas do negócio.</w:t>
      </w:r>
    </w:p>
    <w:p w14:paraId="0235AFC7" w14:textId="77777777" w:rsidR="003611CF" w:rsidRDefault="003611CF" w:rsidP="003611CF">
      <w:pPr>
        <w:pStyle w:val="Ttulo2"/>
        <w:shd w:val="clear" w:color="auto" w:fill="FFFFFF"/>
        <w:spacing w:after="0" w:line="690" w:lineRule="atLeast"/>
        <w:jc w:val="both"/>
        <w:rPr>
          <w:rFonts w:ascii="Open Sans" w:hAnsi="Open Sans" w:cs="Open Sans"/>
          <w:color w:val="3C50EF"/>
          <w:sz w:val="51"/>
          <w:szCs w:val="51"/>
        </w:rPr>
      </w:pPr>
      <w:r>
        <w:rPr>
          <w:rFonts w:ascii="Open Sans" w:hAnsi="Open Sans" w:cs="Open Sans"/>
          <w:color w:val="3C50EF"/>
          <w:sz w:val="51"/>
          <w:szCs w:val="51"/>
        </w:rPr>
        <w:t>Personalização</w:t>
      </w:r>
    </w:p>
    <w:p w14:paraId="60A5098E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Se a sua empresa for uma fábrica com uma sessão de produção, é possível criar uma parte da intranet onde cada funcionário registre a sua produção diária. Caso a sua corporação trabalhe com projetos encomendados, é possível criar uma sessão com todas as tarefas necessárias para a execução do projeto.</w:t>
      </w:r>
    </w:p>
    <w:p w14:paraId="366C897F" w14:textId="29E97D02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Cada funcionário (de cada setor diferente da empresa) adiciona as informações relevantes e atualiza o status do desenvolvimento desse projeto. Enfim, ela é totalmente personalizável e pode ser fundamental para otimizar o rendimento do seu empreendimento.</w:t>
      </w:r>
    </w:p>
    <w:p w14:paraId="01BECFF1" w14:textId="77777777" w:rsidR="003611CF" w:rsidRDefault="003611CF" w:rsidP="003611CF">
      <w:pPr>
        <w:pStyle w:val="Ttulo2"/>
        <w:shd w:val="clear" w:color="auto" w:fill="FFFFFF"/>
        <w:spacing w:before="525" w:after="0" w:line="690" w:lineRule="atLeast"/>
        <w:jc w:val="both"/>
        <w:rPr>
          <w:rFonts w:ascii="Open Sans" w:hAnsi="Open Sans" w:cs="Open Sans"/>
          <w:color w:val="3C50EF"/>
          <w:sz w:val="51"/>
          <w:szCs w:val="51"/>
        </w:rPr>
      </w:pPr>
      <w:r>
        <w:rPr>
          <w:rFonts w:ascii="Open Sans" w:hAnsi="Open Sans" w:cs="Open Sans"/>
          <w:color w:val="3C50EF"/>
          <w:sz w:val="51"/>
          <w:szCs w:val="51"/>
        </w:rPr>
        <w:t>Qual é o passo a passo para criar a rede de comunicação interna?</w:t>
      </w:r>
    </w:p>
    <w:p w14:paraId="103BFCD6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Para criá-la, usaremos o </w:t>
      </w:r>
      <w:hyperlink r:id="rId7" w:history="1">
        <w:r>
          <w:rPr>
            <w:rStyle w:val="Hyperlink"/>
            <w:rFonts w:ascii="Open Sans" w:hAnsi="Open Sans" w:cs="Open Sans"/>
            <w:color w:val="F0613F"/>
            <w:sz w:val="27"/>
            <w:szCs w:val="27"/>
          </w:rPr>
          <w:t>Google Sites</w:t>
        </w:r>
      </w:hyperlink>
      <w:r>
        <w:rPr>
          <w:rFonts w:ascii="Open Sans" w:hAnsi="Open Sans" w:cs="Open Sans"/>
          <w:color w:val="636466"/>
          <w:sz w:val="27"/>
          <w:szCs w:val="27"/>
        </w:rPr>
        <w:t xml:space="preserve">, do Google Apps for </w:t>
      </w:r>
      <w:proofErr w:type="spellStart"/>
      <w:r>
        <w:rPr>
          <w:rFonts w:ascii="Open Sans" w:hAnsi="Open Sans" w:cs="Open Sans"/>
          <w:color w:val="636466"/>
          <w:sz w:val="27"/>
          <w:szCs w:val="27"/>
        </w:rPr>
        <w:t>Work</w:t>
      </w:r>
      <w:proofErr w:type="spellEnd"/>
      <w:r>
        <w:rPr>
          <w:rFonts w:ascii="Open Sans" w:hAnsi="Open Sans" w:cs="Open Sans"/>
          <w:color w:val="636466"/>
          <w:sz w:val="27"/>
          <w:szCs w:val="27"/>
        </w:rPr>
        <w:t xml:space="preserve">, agora Google </w:t>
      </w:r>
      <w:proofErr w:type="spellStart"/>
      <w:r>
        <w:rPr>
          <w:rFonts w:ascii="Open Sans" w:hAnsi="Open Sans" w:cs="Open Sans"/>
          <w:color w:val="636466"/>
          <w:sz w:val="27"/>
          <w:szCs w:val="27"/>
        </w:rPr>
        <w:t>Workspace</w:t>
      </w:r>
      <w:proofErr w:type="spellEnd"/>
      <w:r>
        <w:rPr>
          <w:rFonts w:ascii="Open Sans" w:hAnsi="Open Sans" w:cs="Open Sans"/>
          <w:color w:val="636466"/>
          <w:sz w:val="27"/>
          <w:szCs w:val="27"/>
        </w:rPr>
        <w:t>. É fácil e rápido criar uma intranet por meio dele, </w:t>
      </w:r>
      <w:hyperlink r:id="rId8" w:history="1">
        <w:r>
          <w:rPr>
            <w:rStyle w:val="Hyperlink"/>
            <w:rFonts w:ascii="Open Sans" w:hAnsi="Open Sans" w:cs="Open Sans"/>
            <w:color w:val="F0613F"/>
            <w:sz w:val="27"/>
            <w:szCs w:val="27"/>
          </w:rPr>
          <w:t xml:space="preserve">você só precisa ter o Google </w:t>
        </w:r>
        <w:proofErr w:type="spellStart"/>
        <w:r>
          <w:rPr>
            <w:rStyle w:val="Hyperlink"/>
            <w:rFonts w:ascii="Open Sans" w:hAnsi="Open Sans" w:cs="Open Sans"/>
            <w:color w:val="F0613F"/>
            <w:sz w:val="27"/>
            <w:szCs w:val="27"/>
          </w:rPr>
          <w:t>Workspace</w:t>
        </w:r>
        <w:proofErr w:type="spellEnd"/>
        <w:r>
          <w:rPr>
            <w:rStyle w:val="Hyperlink"/>
            <w:rFonts w:ascii="Open Sans" w:hAnsi="Open Sans" w:cs="Open Sans"/>
            <w:color w:val="F0613F"/>
            <w:sz w:val="27"/>
            <w:szCs w:val="27"/>
          </w:rPr>
          <w:t xml:space="preserve"> contratado</w:t>
        </w:r>
      </w:hyperlink>
      <w:r>
        <w:rPr>
          <w:rFonts w:ascii="Open Sans" w:hAnsi="Open Sans" w:cs="Open Sans"/>
          <w:color w:val="636466"/>
          <w:sz w:val="27"/>
          <w:szCs w:val="27"/>
        </w:rPr>
        <w:t> e um domínio próprio! Veja como fazer:</w:t>
      </w:r>
    </w:p>
    <w:p w14:paraId="685F5EA1" w14:textId="77777777" w:rsidR="003611CF" w:rsidRDefault="003611CF" w:rsidP="003611C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Open Sans" w:hAnsi="Open Sans" w:cs="Open Sans"/>
          <w:color w:val="636466"/>
          <w:sz w:val="24"/>
          <w:szCs w:val="24"/>
        </w:rPr>
      </w:pPr>
      <w:r>
        <w:rPr>
          <w:rFonts w:ascii="Open Sans" w:hAnsi="Open Sans" w:cs="Open Sans"/>
          <w:color w:val="636466"/>
        </w:rPr>
        <w:t>O primeiro passo é criar o site que será a estrutura da Intranet. Para isso, vá até a sua </w:t>
      </w:r>
      <w:hyperlink r:id="rId9" w:history="1">
        <w:r>
          <w:rPr>
            <w:rStyle w:val="Hyperlink"/>
            <w:rFonts w:ascii="Open Sans" w:hAnsi="Open Sans" w:cs="Open Sans"/>
            <w:color w:val="F0613F"/>
          </w:rPr>
          <w:t>caixa de entrada do Gmail</w:t>
        </w:r>
      </w:hyperlink>
      <w:r>
        <w:rPr>
          <w:rFonts w:ascii="Open Sans" w:hAnsi="Open Sans" w:cs="Open Sans"/>
          <w:color w:val="636466"/>
        </w:rPr>
        <w:t> e clique no botão “sites”, na parte de cima. Então, selecione “criar”;</w:t>
      </w:r>
    </w:p>
    <w:p w14:paraId="2DBE42DF" w14:textId="77777777" w:rsidR="003611CF" w:rsidRDefault="003611CF" w:rsidP="003611C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Open Sans" w:hAnsi="Open Sans" w:cs="Open Sans"/>
          <w:color w:val="636466"/>
        </w:rPr>
      </w:pPr>
      <w:r>
        <w:rPr>
          <w:rFonts w:ascii="Open Sans" w:hAnsi="Open Sans" w:cs="Open Sans"/>
          <w:color w:val="636466"/>
        </w:rPr>
        <w:t xml:space="preserve">Depois disso, você terá que escolher o </w:t>
      </w:r>
      <w:proofErr w:type="spellStart"/>
      <w:r>
        <w:rPr>
          <w:rFonts w:ascii="Open Sans" w:hAnsi="Open Sans" w:cs="Open Sans"/>
          <w:color w:val="636466"/>
        </w:rPr>
        <w:t>template</w:t>
      </w:r>
      <w:proofErr w:type="spellEnd"/>
      <w:r>
        <w:rPr>
          <w:rFonts w:ascii="Open Sans" w:hAnsi="Open Sans" w:cs="Open Sans"/>
          <w:color w:val="636466"/>
        </w:rPr>
        <w:t xml:space="preserve"> da sua rede. Existem alguns modelos  diferentes de sites. Inclusive, alguns modelos de intranet. Mas você pode criar o seu </w:t>
      </w:r>
      <w:proofErr w:type="spellStart"/>
      <w:r>
        <w:rPr>
          <w:rFonts w:ascii="Open Sans" w:hAnsi="Open Sans" w:cs="Open Sans"/>
          <w:color w:val="636466"/>
        </w:rPr>
        <w:t>template</w:t>
      </w:r>
      <w:proofErr w:type="spellEnd"/>
      <w:r>
        <w:rPr>
          <w:rFonts w:ascii="Open Sans" w:hAnsi="Open Sans" w:cs="Open Sans"/>
          <w:color w:val="636466"/>
        </w:rPr>
        <w:t xml:space="preserve"> do zero, se preferir;</w:t>
      </w:r>
    </w:p>
    <w:p w14:paraId="77182C91" w14:textId="77777777" w:rsidR="003611CF" w:rsidRDefault="003611CF" w:rsidP="003611C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Open Sans" w:hAnsi="Open Sans" w:cs="Open Sans"/>
          <w:color w:val="636466"/>
        </w:rPr>
      </w:pPr>
      <w:r>
        <w:rPr>
          <w:rFonts w:ascii="Open Sans" w:hAnsi="Open Sans" w:cs="Open Sans"/>
          <w:color w:val="636466"/>
        </w:rPr>
        <w:t>O terceiro passo, é escolher um nome para esse projeto.</w:t>
      </w:r>
    </w:p>
    <w:p w14:paraId="7572A26B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Embora seja preferível um tom mais profissional. Assim, o nome da Intranet estará na sua URL, que será bem longa (algo como: http://sites.google.com/a/NomeDoDominio.com/NomeDaIntranet);</w:t>
      </w:r>
    </w:p>
    <w:p w14:paraId="49CDEADE" w14:textId="77777777" w:rsidR="003611CF" w:rsidRDefault="003611CF" w:rsidP="003611C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Open Sans" w:hAnsi="Open Sans" w:cs="Open Sans"/>
          <w:color w:val="636466"/>
          <w:sz w:val="24"/>
          <w:szCs w:val="24"/>
        </w:rPr>
      </w:pPr>
      <w:r>
        <w:rPr>
          <w:rFonts w:ascii="Open Sans" w:hAnsi="Open Sans" w:cs="Open Sans"/>
          <w:color w:val="636466"/>
        </w:rPr>
        <w:t xml:space="preserve">Mas é possível criar uma URL menor e customizada por meio do Painel de Controle do Google </w:t>
      </w:r>
      <w:proofErr w:type="spellStart"/>
      <w:r>
        <w:rPr>
          <w:rFonts w:ascii="Open Sans" w:hAnsi="Open Sans" w:cs="Open Sans"/>
          <w:color w:val="636466"/>
        </w:rPr>
        <w:t>Workspace</w:t>
      </w:r>
      <w:proofErr w:type="spellEnd"/>
      <w:r>
        <w:rPr>
          <w:rFonts w:ascii="Open Sans" w:hAnsi="Open Sans" w:cs="Open Sans"/>
          <w:color w:val="636466"/>
        </w:rPr>
        <w:t>.</w:t>
      </w:r>
    </w:p>
    <w:p w14:paraId="7D6D8E23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</w:p>
    <w:p w14:paraId="0717DB08" w14:textId="5CC5A830" w:rsidR="003611CF" w:rsidRDefault="003611CF" w:rsidP="003611CF">
      <w:pPr>
        <w:spacing w:after="0"/>
        <w:jc w:val="both"/>
      </w:pPr>
    </w:p>
    <w:p w14:paraId="012BC20A" w14:textId="77777777" w:rsidR="003611CF" w:rsidRDefault="003611CF" w:rsidP="003611CF">
      <w:pPr>
        <w:pStyle w:val="Ttulo2"/>
        <w:shd w:val="clear" w:color="auto" w:fill="FFFFFF"/>
        <w:spacing w:after="0" w:line="690" w:lineRule="atLeast"/>
        <w:jc w:val="both"/>
        <w:rPr>
          <w:rFonts w:ascii="Open Sans" w:hAnsi="Open Sans" w:cs="Open Sans"/>
          <w:color w:val="3C50EF"/>
          <w:sz w:val="51"/>
          <w:szCs w:val="51"/>
        </w:rPr>
      </w:pPr>
      <w:r>
        <w:rPr>
          <w:rFonts w:ascii="Open Sans" w:hAnsi="Open Sans" w:cs="Open Sans"/>
          <w:color w:val="3C50EF"/>
          <w:sz w:val="51"/>
          <w:szCs w:val="51"/>
        </w:rPr>
        <w:t>Como editar a intranet?</w:t>
      </w:r>
    </w:p>
    <w:p w14:paraId="06BFB727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Feito isso, a sua intranet já está no ar. Agora é hora de personalizá-la!</w:t>
      </w:r>
    </w:p>
    <w:p w14:paraId="03E20B85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Com a sua intranet devidamente ativa, você precisa  customizá-la de forma a atender às suas necessidades e objetivos. O primeiro passo é determinar quantas e quais páginas estarão disponíveis, o seu visual, as suas funções e as configurações de acesso.</w:t>
      </w:r>
    </w:p>
    <w:p w14:paraId="11E09CB6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Como comentado antes, essa parte vai depender muito da sua empresa e da sua intenção em criar uma rede interna de comunicação. É possível conectar todos os funcionários o tempo todo com a intranet ou deixar só para certos setores; é possível que sejam as duas opções ou ainda alguma outra criada por você. </w:t>
      </w:r>
    </w:p>
    <w:p w14:paraId="70E8B477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>O importante é que ela já está configurada e você só precisa autorizar o acesso dos seus funcionários.</w:t>
      </w:r>
    </w:p>
    <w:p w14:paraId="2A602039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Fonts w:ascii="Open Sans" w:hAnsi="Open Sans" w:cs="Open Sans"/>
          <w:color w:val="636466"/>
          <w:sz w:val="27"/>
          <w:szCs w:val="27"/>
        </w:rPr>
        <w:t xml:space="preserve">Viu como é simples criar uma intranet com o Google </w:t>
      </w:r>
      <w:proofErr w:type="spellStart"/>
      <w:r>
        <w:rPr>
          <w:rFonts w:ascii="Open Sans" w:hAnsi="Open Sans" w:cs="Open Sans"/>
          <w:color w:val="636466"/>
          <w:sz w:val="27"/>
          <w:szCs w:val="27"/>
        </w:rPr>
        <w:t>Workspace</w:t>
      </w:r>
      <w:proofErr w:type="spellEnd"/>
      <w:r>
        <w:rPr>
          <w:rFonts w:ascii="Open Sans" w:hAnsi="Open Sans" w:cs="Open Sans"/>
          <w:color w:val="636466"/>
          <w:sz w:val="27"/>
          <w:szCs w:val="27"/>
        </w:rPr>
        <w:t>? Ainda não está convencido e precisa de mais razões para criar uma intranet?</w:t>
      </w:r>
    </w:p>
    <w:p w14:paraId="44C0E4A0" w14:textId="77777777" w:rsidR="003611CF" w:rsidRDefault="003611CF" w:rsidP="003611CF">
      <w:pPr>
        <w:pStyle w:val="NormalWeb"/>
        <w:shd w:val="clear" w:color="auto" w:fill="FFFFFF"/>
        <w:spacing w:before="0" w:beforeAutospacing="0" w:after="0" w:afterAutospacing="0" w:line="510" w:lineRule="atLeast"/>
        <w:jc w:val="both"/>
        <w:rPr>
          <w:rFonts w:ascii="Open Sans" w:hAnsi="Open Sans" w:cs="Open Sans"/>
          <w:color w:val="636466"/>
          <w:sz w:val="27"/>
          <w:szCs w:val="27"/>
        </w:rPr>
      </w:pPr>
      <w:r>
        <w:rPr>
          <w:rStyle w:val="Forte"/>
          <w:rFonts w:ascii="Open Sans" w:hAnsi="Open Sans" w:cs="Open Sans"/>
          <w:color w:val="636466"/>
          <w:sz w:val="27"/>
          <w:szCs w:val="27"/>
        </w:rPr>
        <w:t>Preencha o formulário abaixo e um dos nossos consultores entrará em contato!</w:t>
      </w:r>
    </w:p>
    <w:p w14:paraId="25D227CF" w14:textId="77777777" w:rsidR="003611CF" w:rsidRPr="003611CF" w:rsidRDefault="003611CF" w:rsidP="003611CF">
      <w:pPr>
        <w:spacing w:after="0"/>
        <w:jc w:val="both"/>
      </w:pPr>
    </w:p>
    <w:p w14:paraId="277B0C02" w14:textId="519BFEE2" w:rsidR="00003C24" w:rsidRDefault="003611CF" w:rsidP="002E1995">
      <w:pPr>
        <w:pStyle w:val="Ttulo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7D0D527B" wp14:editId="78220D93">
            <wp:extent cx="656272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FB2B" w14:textId="34AE7B9B" w:rsidR="003611CF" w:rsidRDefault="00EC32DD" w:rsidP="003611CF">
      <w:r>
        <w:rPr>
          <w:noProof/>
        </w:rPr>
        <w:drawing>
          <wp:inline distT="0" distB="0" distL="0" distR="0" wp14:anchorId="43A7F560" wp14:editId="1D5AE0FA">
            <wp:extent cx="6570980" cy="2323465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C326" w14:textId="4AB56E54" w:rsidR="00EC32DD" w:rsidRDefault="001B6296" w:rsidP="003611CF">
      <w:r>
        <w:t xml:space="preserve">================================================================================================================================ </w:t>
      </w:r>
    </w:p>
    <w:p w14:paraId="2D5658B8" w14:textId="77777777" w:rsidR="001B6296" w:rsidRDefault="001B6296" w:rsidP="003611CF"/>
    <w:p w14:paraId="4789C341" w14:textId="77777777" w:rsidR="001B6296" w:rsidRPr="003611CF" w:rsidRDefault="001B6296" w:rsidP="003611CF"/>
    <w:sectPr w:rsidR="001B6296" w:rsidRPr="003611CF" w:rsidSect="002E1995">
      <w:pgSz w:w="11906" w:h="16838"/>
      <w:pgMar w:top="709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742"/>
    <w:multiLevelType w:val="multilevel"/>
    <w:tmpl w:val="303E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56C1"/>
    <w:multiLevelType w:val="multilevel"/>
    <w:tmpl w:val="DD9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334B3"/>
    <w:multiLevelType w:val="multilevel"/>
    <w:tmpl w:val="0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55E82"/>
    <w:multiLevelType w:val="multilevel"/>
    <w:tmpl w:val="D18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34813"/>
    <w:multiLevelType w:val="multilevel"/>
    <w:tmpl w:val="A6E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30"/>
    <w:rsid w:val="00003C24"/>
    <w:rsid w:val="000952A3"/>
    <w:rsid w:val="00103DDF"/>
    <w:rsid w:val="001B6296"/>
    <w:rsid w:val="002A26D2"/>
    <w:rsid w:val="002A7A6A"/>
    <w:rsid w:val="002E1995"/>
    <w:rsid w:val="003611CF"/>
    <w:rsid w:val="00452B3D"/>
    <w:rsid w:val="005C0CBA"/>
    <w:rsid w:val="005E0527"/>
    <w:rsid w:val="00667A94"/>
    <w:rsid w:val="0094449C"/>
    <w:rsid w:val="009C268B"/>
    <w:rsid w:val="00C62F9C"/>
    <w:rsid w:val="00D60630"/>
    <w:rsid w:val="00DF5B16"/>
    <w:rsid w:val="00E641E7"/>
    <w:rsid w:val="00EC32DD"/>
    <w:rsid w:val="00F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9EE1"/>
  <w15:chartTrackingRefBased/>
  <w15:docId w15:val="{24309B5D-894C-4612-A234-321857BC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0527"/>
    <w:pPr>
      <w:keepNext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B16"/>
    <w:pPr>
      <w:keepNext/>
      <w:spacing w:after="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7A6A"/>
    <w:pPr>
      <w:keepNext/>
      <w:jc w:val="center"/>
      <w:outlineLvl w:val="3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efixo">
    <w:name w:val="prefixo"/>
    <w:basedOn w:val="Fontepargpadro"/>
    <w:rsid w:val="000952A3"/>
  </w:style>
  <w:style w:type="character" w:styleId="Hyperlink">
    <w:name w:val="Hyperlink"/>
    <w:basedOn w:val="Fontepargpadro"/>
    <w:uiPriority w:val="99"/>
    <w:unhideWhenUsed/>
    <w:rsid w:val="000952A3"/>
    <w:rPr>
      <w:color w:val="0000FF"/>
      <w:u w:val="single"/>
    </w:rPr>
  </w:style>
  <w:style w:type="character" w:customStyle="1" w:styleId="origem">
    <w:name w:val="origem"/>
    <w:basedOn w:val="Fontepargpadro"/>
    <w:rsid w:val="000952A3"/>
  </w:style>
  <w:style w:type="paragraph" w:styleId="NormalWeb">
    <w:name w:val="Normal (Web)"/>
    <w:basedOn w:val="Normal"/>
    <w:uiPriority w:val="99"/>
    <w:semiHidden/>
    <w:unhideWhenUsed/>
    <w:rsid w:val="0009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52A3"/>
    <w:rPr>
      <w:b/>
      <w:bCs/>
    </w:rPr>
  </w:style>
  <w:style w:type="paragraph" w:styleId="Corpodetexto">
    <w:name w:val="Body Text"/>
    <w:basedOn w:val="Normal"/>
    <w:link w:val="Corpodetexto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0952A3"/>
    <w:pPr>
      <w:shd w:val="clear" w:color="auto" w:fill="FFFFFF"/>
      <w:spacing w:after="225" w:line="240" w:lineRule="atLeast"/>
      <w:jc w:val="center"/>
      <w:textAlignment w:val="baseline"/>
      <w:outlineLvl w:val="0"/>
    </w:pPr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0952A3"/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shd w:val="clear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0527"/>
    <w:rPr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F5B16"/>
    <w:rPr>
      <w:b/>
      <w:bCs/>
      <w:sz w:val="28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2A26D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2A7A6A"/>
    <w:pPr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2A7A6A"/>
    <w:rPr>
      <w:b/>
      <w:bCs/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9"/>
    <w:rsid w:val="002A7A6A"/>
    <w:rPr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039">
          <w:marLeft w:val="0"/>
          <w:marRight w:val="0"/>
          <w:marTop w:val="0"/>
          <w:marBottom w:val="480"/>
          <w:divBdr>
            <w:top w:val="single" w:sz="6" w:space="12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7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17460997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13713442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13104797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2958357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odigital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ntodigital.com.br/google-sites-compartilhando-de-forma-inteligen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sharepoint/planning-hub-sit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echcommunity.microsoft.com/t5/video-hub/build-and-launch-a-sharepoint-home-site-tips-and-tricks-from-the/ba-p/169675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antodigital.com.br/6-truques-do-gmail-que-voce-nao-conheci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nei\OneDrive\Ednei\Assuntos%20Familiares\Documentos\Modelos%20Personalizados%20do%20Office\Do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122</TotalTime>
  <Pages>1</Pages>
  <Words>1060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</dc:creator>
  <cp:keywords/>
  <dc:description/>
  <cp:lastModifiedBy>Ednei Goncalves</cp:lastModifiedBy>
  <cp:revision>4</cp:revision>
  <dcterms:created xsi:type="dcterms:W3CDTF">2022-02-19T18:09:00Z</dcterms:created>
  <dcterms:modified xsi:type="dcterms:W3CDTF">2022-03-12T12:27:00Z</dcterms:modified>
</cp:coreProperties>
</file>